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0.212204pt;margin-top:-79.185905pt;width:141.387901pt;height:484.623608pt;mso-position-horizontal-relative:page;mso-position-vertical-relative:page;z-index:-1003" type="#_x0000_t202" filled="f" stroked="f">
            <v:textbox inset="0,0,0,0">
              <w:txbxContent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80" w:lineRule="exact" w:before="1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tabs>
                      <w:tab w:pos="639" w:val="left" w:leader="none"/>
                    </w:tabs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19"/>
                      <w:sz w:val="32"/>
                      <w:szCs w:val="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100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19"/>
                      <w:sz w:val="32"/>
                      <w:szCs w:val="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21"/>
                      <w:w w:val="19"/>
                      <w:sz w:val="32"/>
                      <w:szCs w:val="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319"/>
                      <w:w w:val="19"/>
                      <w:position w:val="151"/>
                      <w:sz w:val="44"/>
                      <w:szCs w:val="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9"/>
                      <w:position w:val="0"/>
                      <w:sz w:val="32"/>
                      <w:szCs w:val="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309"/>
                      <w:w w:val="19"/>
                      <w:position w:val="151"/>
                      <w:sz w:val="44"/>
                      <w:szCs w:val="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51"/>
                      <w:w w:val="19"/>
                      <w:position w:val="151"/>
                      <w:sz w:val="44"/>
                      <w:szCs w:val="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90"/>
                      <w:w w:val="19"/>
                      <w:position w:val="0"/>
                      <w:sz w:val="32"/>
                      <w:szCs w:val="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20"/>
                      <w:w w:val="19"/>
                      <w:position w:val="210"/>
                      <w:sz w:val="44"/>
                      <w:szCs w:val="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371"/>
                      <w:w w:val="19"/>
                      <w:position w:val="151"/>
                      <w:sz w:val="44"/>
                      <w:szCs w:val="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59"/>
                      <w:w w:val="19"/>
                      <w:position w:val="0"/>
                      <w:sz w:val="32"/>
                      <w:szCs w:val="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82"/>
                      <w:w w:val="19"/>
                      <w:position w:val="151"/>
                      <w:sz w:val="44"/>
                      <w:szCs w:val="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50"/>
                      <w:w w:val="19"/>
                      <w:position w:val="0"/>
                      <w:sz w:val="32"/>
                      <w:szCs w:val="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position w:val="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95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group style="position:absolute;margin-left:446.557007pt;margin-top:-28.927044pt;width:85.202pt;height:.1pt;mso-position-horizontal-relative:page;mso-position-vertical-relative:paragraph;z-index:-1011" coordorigin="8931,-579" coordsize="1704,2">
            <v:shape style="position:absolute;left:8931;top:-579;width:1704;height:2" coordorigin="8931,-579" coordsize="1704,0" path="m8931,-579l10635,-579e" filled="f" stroked="t" strokeweight="1.598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w w:val="19"/>
          <w:sz w:val="44"/>
          <w:szCs w:val="44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-190"/>
          <w:w w:val="19"/>
          <w:sz w:val="44"/>
          <w:szCs w:val="4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0"/>
          <w:w w:val="19"/>
          <w:position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0"/>
          <w:sz w:val="44"/>
          <w:szCs w:val="44"/>
        </w:rPr>
        <w:t>      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0"/>
          <w:sz w:val="44"/>
          <w:szCs w:val="44"/>
          <w:u w:val="thick" w:color="00000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0"/>
          <w:sz w:val="44"/>
          <w:szCs w:val="4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-376"/>
          <w:w w:val="19"/>
          <w:position w:val="0"/>
          <w:sz w:val="44"/>
          <w:szCs w:val="4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103"/>
          <w:sz w:val="32"/>
          <w:szCs w:val="3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64"/>
          <w:w w:val="19"/>
          <w:position w:val="103"/>
          <w:sz w:val="32"/>
          <w:szCs w:val="3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6"/>
          <w:w w:val="19"/>
          <w:position w:val="0"/>
          <w:sz w:val="44"/>
          <w:szCs w:val="4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3"/>
          <w:w w:val="19"/>
          <w:position w:val="103"/>
          <w:sz w:val="32"/>
          <w:szCs w:val="3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22"/>
          <w:w w:val="19"/>
          <w:position w:val="103"/>
          <w:sz w:val="32"/>
          <w:szCs w:val="32"/>
          <w:u w:val="none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-156"/>
          <w:w w:val="19"/>
          <w:position w:val="103"/>
          <w:sz w:val="32"/>
          <w:szCs w:val="3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4"/>
          <w:w w:val="19"/>
          <w:position w:val="103"/>
          <w:sz w:val="32"/>
          <w:szCs w:val="3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33"/>
          <w:w w:val="19"/>
          <w:position w:val="103"/>
          <w:sz w:val="32"/>
          <w:szCs w:val="32"/>
          <w:u w:val="none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-38"/>
          <w:w w:val="19"/>
          <w:position w:val="103"/>
          <w:sz w:val="32"/>
          <w:szCs w:val="3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103"/>
          <w:sz w:val="32"/>
          <w:szCs w:val="32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32"/>
          <w:szCs w:val="32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54" w:lineRule="exact"/>
        <w:ind w:left="232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group style="position:absolute;margin-left:296.117004pt;margin-top:-58.445194pt;width:47.953pt;height:.1pt;mso-position-horizontal-relative:page;mso-position-vertical-relative:paragraph;z-index:-1010" coordorigin="5922,-1169" coordsize="959,2">
            <v:shape style="position:absolute;left:5922;top:-1169;width:959;height:2" coordorigin="5922,-1169" coordsize="959,0" path="m5922,-1169l6881,-1169e" filled="f" stroked="t" strokeweight="1.5988pt" strokecolor="#000000">
              <v:path arrowok="t"/>
            </v:shape>
            <w10:wrap type="none"/>
          </v:group>
        </w:pict>
      </w:r>
      <w:r>
        <w:rPr/>
        <w:pict>
          <v:group style="position:absolute;margin-left:294.325989pt;margin-top:-17.222195pt;width:159.854pt;height:.1pt;mso-position-horizontal-relative:page;mso-position-vertical-relative:paragraph;z-index:-1009" coordorigin="5887,-344" coordsize="3197,2">
            <v:shape style="position:absolute;left:5887;top:-344;width:3197;height:2" coordorigin="5887,-344" coordsize="3197,0" path="m5887,-344l9084,-344e" filled="f" stroked="t" strokeweight="1.5988pt" strokecolor="#000000">
              <v:path arrowok="t"/>
            </v:shape>
            <w10:wrap type="none"/>
          </v:group>
        </w:pict>
      </w:r>
      <w:r>
        <w:rPr/>
        <w:pict>
          <v:group style="position:absolute;margin-left:312.10199pt;margin-top:17.253805pt;width:223.79pt;height:.1pt;mso-position-horizontal-relative:page;mso-position-vertical-relative:paragraph;z-index:-1008" coordorigin="6242,345" coordsize="4476,2">
            <v:shape style="position:absolute;left:6242;top:345;width:4476;height:2" coordorigin="6242,345" coordsize="4476,0" path="m6242,345l10718,345e" filled="f" stroked="t" strokeweight="1.5988pt" strokecolor="#000000">
              <v:path arrowok="t"/>
            </v:shape>
            <w10:wrap type="none"/>
          </v:group>
        </w:pict>
      </w:r>
      <w:r>
        <w:rPr/>
        <w:pict>
          <v:group style="position:absolute;margin-left:200.212006pt;margin-top:38.989506pt;width:16.7994pt;height:.1pt;mso-position-horizontal-relative:page;mso-position-vertical-relative:paragraph;z-index:-1007" coordorigin="4004,780" coordsize="336,2">
            <v:shape style="position:absolute;left:4004;top:780;width:336;height:2" coordorigin="4004,780" coordsize="336,0" path="m4004,780l4340,780e" filled="f" stroked="t" strokeweight="1.5994pt" strokecolor="#000000">
              <v:path arrowok="t"/>
            </v:shape>
            <w10:wrap type="none"/>
          </v:group>
        </w:pict>
      </w:r>
      <w:r>
        <w:rPr/>
        <w:pict>
          <v:group style="position:absolute;margin-left:221.412994pt;margin-top:38.989506pt;width:218.574pt;height:.1pt;mso-position-horizontal-relative:page;mso-position-vertical-relative:paragraph;z-index:-1006" coordorigin="4428,780" coordsize="4371,2">
            <v:shape style="position:absolute;left:4428;top:780;width:4371;height:2" coordorigin="4428,780" coordsize="4371,0" path="m4428,780l8800,780e" filled="f" stroked="t" strokeweight="1.5994pt" strokecolor="#000000">
              <v:path arrowok="t"/>
            </v:shape>
            <w10:wrap type="none"/>
          </v:group>
        </w:pict>
      </w:r>
      <w:r>
        <w:rPr/>
        <w:pict>
          <v:group style="position:absolute;margin-left:294.325989pt;margin-top:72.716507pt;width:63.937pt;height:.1pt;mso-position-horizontal-relative:page;mso-position-vertical-relative:paragraph;z-index:-1005" coordorigin="5887,1454" coordsize="1279,2">
            <v:shape style="position:absolute;left:5887;top:1454;width:1279;height:2" coordorigin="5887,1454" coordsize="1279,0" path="m5887,1454l7165,1454e" filled="f" stroked="t" strokeweight="1.5994pt" strokecolor="#000000">
              <v:path arrowok="t"/>
            </v:shape>
            <w10:wrap type="none"/>
          </v:group>
        </w:pict>
      </w:r>
      <w:r>
        <w:rPr/>
        <w:pict>
          <v:group style="position:absolute;margin-left:294.325989pt;margin-top:117.685806pt;width:37.496pt;height:.1pt;mso-position-horizontal-relative:page;mso-position-vertical-relative:paragraph;z-index:-1004" coordorigin="5887,2354" coordsize="750,2">
            <v:shape style="position:absolute;left:5887;top:2354;width:750;height:2" coordorigin="5887,2354" coordsize="750,0" path="m5887,2354l6636,2354e" filled="f" stroked="t" strokeweight="1.598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6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5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6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6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0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31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6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6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6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69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88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01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33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3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6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1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9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6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6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06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3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3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3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6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68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5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19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6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6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20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6"/>
          <w:w w:val="19"/>
          <w:position w:val="15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4"/>
          <w:w w:val="19"/>
          <w:position w:val="27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201"/>
          <w:sz w:val="32"/>
          <w:szCs w:val="32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32"/>
          <w:szCs w:val="3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03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 w:val="0"/>
          <w:bCs w:val="0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07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39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59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4"/>
          <w:w w:val="19"/>
          <w:position w:val="-26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59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00"/>
          <w:w w:val="19"/>
          <w:position w:val="-4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5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7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17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42"/>
          <w:w w:val="19"/>
          <w:position w:val="-26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60"/>
          <w:w w:val="19"/>
          <w:position w:val="-4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45"/>
          <w:w w:val="19"/>
          <w:position w:val="-26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39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07"/>
          <w:w w:val="19"/>
          <w:position w:val="-4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72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9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43"/>
          <w:w w:val="19"/>
          <w:position w:val="-26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07"/>
          <w:w w:val="19"/>
          <w:position w:val="-4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72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20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00"/>
          <w:w w:val="19"/>
          <w:position w:val="-321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53"/>
          <w:w w:val="19"/>
          <w:position w:val="-26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9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59"/>
          <w:w w:val="19"/>
          <w:position w:val="-4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37"/>
          <w:w w:val="19"/>
          <w:position w:val="-26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65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40"/>
          <w:w w:val="19"/>
          <w:position w:val="-26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59"/>
          <w:w w:val="19"/>
          <w:position w:val="-4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7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5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80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58"/>
          <w:w w:val="19"/>
          <w:position w:val="-26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2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38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07"/>
          <w:w w:val="19"/>
          <w:position w:val="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9"/>
          <w:position w:val="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48"/>
          <w:sz w:val="32"/>
          <w:szCs w:val="3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32"/>
          <w:szCs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1905" w:h="16840"/>
          <w:pgMar w:top="0" w:bottom="0" w:left="1680" w:right="7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shape style="position:absolute;margin-left:54.446499pt;margin-top:480.91449pt;width:487.5115pt;height:332.42pt;mso-position-horizontal-relative:page;mso-position-vertical-relative:page;z-index:-100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45" w:hRule="exact"/>
                    </w:trPr>
                    <w:tc>
                      <w:tcPr>
                        <w:tcW w:w="615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exact" w:before="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ind w:left="1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-9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-18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20"/>
                            <w:w w:val="19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9"/>
                            <w:position w:val="-15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9" w:type="dxa"/>
                        <w:tcBorders>
                          <w:top w:val="single" w:sz="6" w:space="0" w:color="000000"/>
                          <w:left w:val="single" w:sz="7" w:space="0" w:color="000000"/>
                          <w:bottom w:val="single" w:sz="7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70" w:type="dxa"/>
                        <w:tcBorders>
                          <w:top w:val="single" w:sz="6" w:space="0" w:color="000000"/>
                          <w:left w:val="single" w:sz="13" w:space="0" w:color="000000"/>
                          <w:bottom w:val="single" w:sz="7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2" w:type="dxa"/>
                        <w:tcBorders>
                          <w:top w:val="single" w:sz="6" w:space="0" w:color="000000"/>
                          <w:left w:val="single" w:sz="13" w:space="0" w:color="000000"/>
                          <w:bottom w:val="single" w:sz="7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9" w:type="dxa"/>
                        <w:tcBorders>
                          <w:top w:val="single" w:sz="6" w:space="0" w:color="000000"/>
                          <w:left w:val="single" w:sz="13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7" w:type="dxa"/>
                        <w:tcBorders>
                          <w:top w:val="single" w:sz="6" w:space="0" w:color="000000"/>
                          <w:left w:val="single" w:sz="7" w:space="0" w:color="000000"/>
                          <w:bottom w:val="single" w:sz="7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7" w:type="dxa"/>
                        <w:tcBorders>
                          <w:top w:val="single" w:sz="6" w:space="0" w:color="000000"/>
                          <w:left w:val="single" w:sz="13" w:space="0" w:color="000000"/>
                          <w:bottom w:val="single" w:sz="7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46" w:type="dxa"/>
                        <w:tcBorders>
                          <w:top w:val="single" w:sz="6" w:space="0" w:color="000000"/>
                          <w:left w:val="single" w:sz="13" w:space="0" w:color="000000"/>
                          <w:bottom w:val="single" w:sz="7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33" w:hRule="exact"/>
                    </w:trPr>
                    <w:tc>
                      <w:tcPr>
                        <w:tcW w:w="615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9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9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70" w:type="dxa"/>
                        <w:tcBorders>
                          <w:top w:val="single" w:sz="7" w:space="0" w:color="000000"/>
                          <w:left w:val="single" w:sz="13" w:space="0" w:color="000000"/>
                          <w:bottom w:val="single" w:sz="9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2" w:type="dxa"/>
                        <w:tcBorders>
                          <w:top w:val="single" w:sz="7" w:space="0" w:color="000000"/>
                          <w:left w:val="single" w:sz="13" w:space="0" w:color="000000"/>
                          <w:bottom w:val="single" w:sz="9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9" w:type="dxa"/>
                        <w:tcBorders>
                          <w:top w:val="single" w:sz="7" w:space="0" w:color="000000"/>
                          <w:left w:val="single" w:sz="13" w:space="0" w:color="000000"/>
                          <w:bottom w:val="single" w:sz="9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9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7" w:type="dxa"/>
                        <w:tcBorders>
                          <w:top w:val="single" w:sz="7" w:space="0" w:color="000000"/>
                          <w:left w:val="single" w:sz="13" w:space="0" w:color="000000"/>
                          <w:bottom w:val="single" w:sz="9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46" w:type="dxa"/>
                        <w:tcBorders>
                          <w:top w:val="single" w:sz="7" w:space="0" w:color="000000"/>
                          <w:left w:val="single" w:sz="13" w:space="0" w:color="000000"/>
                          <w:bottom w:val="single" w:sz="9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615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23" w:type="dxa"/>
                        <w:gridSpan w:val="2"/>
                        <w:tcBorders>
                          <w:top w:val="single" w:sz="9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1" w:type="dxa"/>
                        <w:gridSpan w:val="2"/>
                        <w:tcBorders>
                          <w:top w:val="single" w:sz="9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9" w:type="dxa"/>
                        <w:vMerge w:val="restart"/>
                        <w:tcBorders>
                          <w:top w:val="single" w:sz="9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7" w:type="dxa"/>
                        <w:vMerge w:val="restart"/>
                        <w:tcBorders>
                          <w:top w:val="single" w:sz="9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7" w:type="dxa"/>
                        <w:vMerge w:val="restart"/>
                        <w:tcBorders>
                          <w:top w:val="single" w:sz="9" w:space="0" w:color="000000"/>
                          <w:left w:val="single" w:sz="7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46" w:type="dxa"/>
                        <w:vMerge w:val="restart"/>
                        <w:tcBorders>
                          <w:top w:val="single" w:sz="9" w:space="0" w:color="000000"/>
                          <w:left w:val="single" w:sz="13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0" w:hRule="exact"/>
                    </w:trPr>
                    <w:tc>
                      <w:tcPr>
                        <w:tcW w:w="615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23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1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9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7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7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46" w:type="dxa"/>
                        <w:vMerge/>
                        <w:tcBorders>
                          <w:left w:val="single" w:sz="13" w:space="0" w:color="000000"/>
                          <w:bottom w:val="single" w:sz="7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45" w:hRule="exact"/>
                    </w:trPr>
                    <w:tc>
                      <w:tcPr>
                        <w:tcW w:w="615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9" w:type="dxa"/>
                        <w:gridSpan w:val="7"/>
                        <w:tcBorders>
                          <w:top w:val="single" w:sz="7" w:space="0" w:color="000000"/>
                          <w:left w:val="single" w:sz="6" w:space="0" w:color="000000"/>
                          <w:bottom w:val="single" w:sz="7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82" w:hRule="exact"/>
                    </w:trPr>
                    <w:tc>
                      <w:tcPr>
                        <w:tcW w:w="615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000000"/>
                          <w:left w:val="single" w:sz="7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9" w:type="dxa"/>
                        <w:gridSpan w:val="2"/>
                        <w:tcBorders>
                          <w:top w:val="single" w:sz="7" w:space="0" w:color="000000"/>
                          <w:left w:val="single" w:sz="13" w:space="0" w:color="000000"/>
                          <w:bottom w:val="single" w:sz="13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13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13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13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53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13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214" w:hRule="exact"/>
                    </w:trPr>
                    <w:tc>
                      <w:tcPr>
                        <w:tcW w:w="615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4" w:type="dxa"/>
                        <w:tcBorders>
                          <w:top w:val="single" w:sz="13" w:space="0" w:color="000000"/>
                          <w:left w:val="single" w:sz="7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9" w:type="dxa"/>
                        <w:gridSpan w:val="7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214" w:hRule="exact"/>
                    </w:trPr>
                    <w:tc>
                      <w:tcPr>
                        <w:tcW w:w="615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4" w:type="dxa"/>
                        <w:tcBorders>
                          <w:top w:val="single" w:sz="13" w:space="0" w:color="000000"/>
                          <w:left w:val="single" w:sz="7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9" w:type="dxa"/>
                        <w:gridSpan w:val="7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0" w:hRule="exact"/>
                    </w:trPr>
                    <w:tc>
                      <w:tcPr>
                        <w:tcW w:w="615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4" w:type="dxa"/>
                        <w:tcBorders>
                          <w:top w:val="single" w:sz="13" w:space="0" w:color="000000"/>
                          <w:left w:val="single" w:sz="7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9" w:type="dxa"/>
                        <w:gridSpan w:val="7"/>
                        <w:tcBorders>
                          <w:top w:val="single" w:sz="13" w:space="0" w:color="000000"/>
                          <w:left w:val="single" w:sz="13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615" w:type="dxa"/>
                        <w:vMerge/>
                        <w:tcBorders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4" w:type="dxa"/>
                        <w:tcBorders>
                          <w:top w:val="single" w:sz="13" w:space="0" w:color="000000"/>
                          <w:left w:val="single" w:sz="7" w:space="0" w:color="000000"/>
                          <w:bottom w:val="nil" w:sz="6" w:space="0" w:color="auto"/>
                          <w:right w:val="single" w:sz="1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1" w:type="dxa"/>
                        <w:gridSpan w:val="3"/>
                        <w:tcBorders>
                          <w:top w:val="single" w:sz="13" w:space="0" w:color="000000"/>
                          <w:left w:val="single" w:sz="13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9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10" w:type="dxa"/>
                        <w:gridSpan w:val="3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65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00"/>
          <w:w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mprint/>
          <w:spacing w:val="0"/>
          <w:w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</w:rPr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9"/>
          <w:w w:val="19"/>
        </w:rPr>
      </w:r>
      <w:r>
        <w:rPr>
          <w:rFonts w:ascii="Times New Roman" w:hAnsi="Times New Roman" w:cs="Times New Roman" w:eastAsia="Times New Roman"/>
          <w:b w:val="0"/>
          <w:bCs w:val="0"/>
          <w:imprint/>
          <w:spacing w:val="0"/>
          <w:w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</w:rPr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37"/>
          <w:w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mprint/>
          <w:spacing w:val="0"/>
          <w:w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</w:rPr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mprint/>
          <w:spacing w:val="0"/>
          <w:w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</w:rPr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pgSz w:w="11905" w:h="16840"/>
          <w:pgMar w:top="1580" w:bottom="0" w:left="980" w:right="980"/>
        </w:sectPr>
      </w:pPr>
    </w:p>
    <w:p>
      <w:pPr>
        <w:spacing w:line="90" w:lineRule="exact" w:before="1"/>
        <w:rPr>
          <w:sz w:val="9"/>
          <w:szCs w:val="9"/>
        </w:rPr>
      </w:pPr>
      <w:r>
        <w:rPr/>
        <w:pict>
          <v:shape style="position:absolute;margin-left:54.446499pt;margin-top:561.861511pt;width:487.5115pt;height:251.453pt;mso-position-horizontal-relative:page;mso-position-vertical-relative:page;z-index:-100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064" w:hRule="exact"/>
                    </w:trPr>
                    <w:tc>
                      <w:tcPr>
                        <w:tcW w:w="465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97" w:right="-9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20"/>
                            <w:w w:val="19"/>
                            <w:position w:val="-9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9"/>
                            <w:position w:val="-15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6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9" w:type="dxa"/>
                        <w:tcBorders>
                          <w:top w:val="single" w:sz="6" w:space="0" w:color="000000"/>
                          <w:left w:val="single" w:sz="7" w:space="0" w:color="000000"/>
                          <w:bottom w:val="single" w:sz="7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64" w:hRule="exact"/>
                    </w:trPr>
                    <w:tc>
                      <w:tcPr>
                        <w:tcW w:w="465" w:type="dxa"/>
                        <w:vMerge/>
                        <w:tcBorders>
                          <w:left w:val="single" w:sz="6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07" w:hRule="exact"/>
                    </w:trPr>
                    <w:tc>
                      <w:tcPr>
                        <w:tcW w:w="465" w:type="dxa"/>
                        <w:vMerge/>
                        <w:tcBorders>
                          <w:left w:val="single" w:sz="6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13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13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22" w:hRule="exact"/>
                    </w:trPr>
                    <w:tc>
                      <w:tcPr>
                        <w:tcW w:w="465" w:type="dxa"/>
                        <w:vMerge/>
                        <w:tcBorders>
                          <w:left w:val="single" w:sz="6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4" w:type="dxa"/>
                        <w:tcBorders>
                          <w:top w:val="single" w:sz="13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9" w:type="dxa"/>
                        <w:tcBorders>
                          <w:top w:val="single" w:sz="13" w:space="0" w:color="000000"/>
                          <w:left w:val="single" w:sz="7" w:space="0" w:color="000000"/>
                          <w:bottom w:val="single" w:sz="7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57" w:hRule="exact"/>
                    </w:trPr>
                    <w:tc>
                      <w:tcPr>
                        <w:tcW w:w="9728" w:type="dxa"/>
                        <w:gridSpan w:val="3"/>
                        <w:tcBorders>
                          <w:top w:val="single" w:sz="7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z w:val="9"/>
          <w:szCs w:val="9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30" w:hRule="exact"/>
        </w:trPr>
        <w:tc>
          <w:tcPr>
            <w:tcW w:w="615" w:type="dxa"/>
            <w:vMerge w:val="restart"/>
            <w:tcBorders>
              <w:top w:val="nil" w:sz="6" w:space="0" w:color="auto"/>
              <w:left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32" w:type="dxa"/>
            <w:tcBorders>
              <w:top w:val="nil" w:sz="6" w:space="0" w:color="auto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>
            <w:pPr/>
          </w:p>
        </w:tc>
        <w:tc>
          <w:tcPr>
            <w:tcW w:w="2383" w:type="dxa"/>
            <w:gridSpan w:val="3"/>
            <w:tcBorders>
              <w:top w:val="nil" w:sz="6" w:space="0" w:color="auto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566" w:type="dxa"/>
            <w:tcBorders>
              <w:top w:val="nil" w:sz="6" w:space="0" w:color="auto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>
            <w:pPr/>
          </w:p>
        </w:tc>
        <w:tc>
          <w:tcPr>
            <w:tcW w:w="4025" w:type="dxa"/>
            <w:gridSpan w:val="3"/>
            <w:tcBorders>
              <w:top w:val="nil" w:sz="6" w:space="0" w:color="auto"/>
              <w:left w:val="single" w:sz="13" w:space="0" w:color="000000"/>
              <w:bottom w:val="single" w:sz="13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52" w:hRule="exact"/>
        </w:trPr>
        <w:tc>
          <w:tcPr>
            <w:tcW w:w="615" w:type="dxa"/>
            <w:vMerge/>
            <w:tcBorders>
              <w:left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3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>
            <w:pPr/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5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>
            <w:pPr/>
          </w:p>
        </w:tc>
        <w:tc>
          <w:tcPr>
            <w:tcW w:w="4025" w:type="dxa"/>
            <w:gridSpan w:val="3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3" w:hRule="exact"/>
        </w:trPr>
        <w:tc>
          <w:tcPr>
            <w:tcW w:w="615" w:type="dxa"/>
            <w:vMerge/>
            <w:tcBorders>
              <w:left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2031" w:type="dxa"/>
            <w:gridSpan w:val="2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72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56" w:hRule="exact"/>
        </w:trPr>
        <w:tc>
          <w:tcPr>
            <w:tcW w:w="615" w:type="dxa"/>
            <w:vMerge/>
            <w:tcBorders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32" w:type="dxa"/>
            <w:tcBorders>
              <w:top w:val="single" w:sz="9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2383" w:type="dxa"/>
            <w:gridSpan w:val="3"/>
            <w:tcBorders>
              <w:top w:val="single" w:sz="9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566" w:type="dxa"/>
            <w:tcBorders>
              <w:top w:val="single" w:sz="9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025" w:type="dxa"/>
            <w:gridSpan w:val="3"/>
            <w:tcBorders>
              <w:top w:val="single" w:sz="9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15" w:hRule="exact"/>
        </w:trPr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97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48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97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97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97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97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959" w:hRule="exact"/>
        </w:trPr>
        <w:tc>
          <w:tcPr>
            <w:tcW w:w="97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97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97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97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992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35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05"/>
          <w:w w:val="19"/>
          <w:position w:val="7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83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35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7"/>
          <w:w w:val="19"/>
          <w:position w:val="6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35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7"/>
          <w:w w:val="19"/>
          <w:position w:val="6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35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7"/>
          <w:w w:val="19"/>
          <w:position w:val="6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35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7"/>
          <w:w w:val="19"/>
          <w:position w:val="6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6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6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1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1"/>
          <w:w w:val="19"/>
          <w:position w:val="0"/>
        </w:rPr>
      </w:r>
      <w:r>
        <w:rPr>
          <w:rFonts w:ascii="Times New Roman" w:hAnsi="Times New Roman" w:cs="Times New Roman" w:eastAsia="Times New Roman"/>
          <w:b w:val="0"/>
          <w:bCs w:val="0"/>
          <w:imprint/>
          <w:spacing w:val="-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99"/>
          <w:w w:val="19"/>
          <w:position w:val="0"/>
        </w:rPr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  <w:position w:val="-6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41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00"/>
          <w:position w:val="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pgSz w:w="11905" w:h="16840"/>
          <w:pgMar w:top="480" w:bottom="0" w:left="980" w:right="980"/>
        </w:sectPr>
      </w:pPr>
    </w:p>
    <w:p>
      <w:pPr>
        <w:spacing w:line="100" w:lineRule="exact" w:before="7"/>
        <w:rPr>
          <w:sz w:val="10"/>
          <w:szCs w:val="10"/>
        </w:rPr>
      </w:pPr>
      <w:r>
        <w:rPr/>
        <w:pict>
          <v:group style="position:absolute;margin-left:54.820999pt;margin-top:28.966999pt;width:486.388pt;height:397.611pt;mso-position-horizontal-relative:page;mso-position-vertical-relative:page;z-index:-1000" coordorigin="1096,579" coordsize="9728,7952">
            <v:shape style="position:absolute;left:1096;top:579;width:9728;height:7952" coordorigin="1096,579" coordsize="9728,7952" path="m10824,579l10824,8532,1096,8532,1096,579e" filled="f" stroked="t" strokeweight=".749pt" strokecolor="#000000">
              <v:path arrowok="t"/>
            </v:shape>
            <w10:wrap type="none"/>
          </v:group>
        </w:pict>
      </w:r>
      <w:r>
        <w:rPr/>
        <w:pict>
          <v:group style="position:absolute;margin-left:54.446499pt;margin-top:442.692505pt;width:487.137pt;height:370.622pt;mso-position-horizontal-relative:page;mso-position-vertical-relative:page;z-index:-999" coordorigin="1089,8854" coordsize="9743,7412">
            <v:group style="position:absolute;left:1096;top:8861;width:9728;height:7397" coordorigin="1096,8861" coordsize="9728,7397">
              <v:shape style="position:absolute;left:1096;top:8861;width:9728;height:7397" coordorigin="1096,8861" coordsize="9728,7397" path="m1096,8861l10824,8861,10824,16259e" filled="f" stroked="t" strokeweight=".749pt" strokecolor="#000000">
                <v:path arrowok="t"/>
              </v:shape>
            </v:group>
            <v:group style="position:absolute;left:1096;top:8861;width:2;height:7397" coordorigin="1096,8861" coordsize="2,7397">
              <v:shape style="position:absolute;left:1096;top:8861;width:2;height:7397" coordorigin="1096,8861" coordsize="0,7397" path="m1096,16259l1096,8861e" filled="f" stroked="t" strokeweight=".749pt" strokecolor="#000000">
                <v:path arrowok="t"/>
              </v:shape>
            </v:group>
            <v:group style="position:absolute;left:1104;top:14123;width:9713;height:2" coordorigin="1104,14123" coordsize="9713,2">
              <v:shape style="position:absolute;left:1104;top:14123;width:9713;height:2" coordorigin="1104,14123" coordsize="9713,0" path="m1104,14123l10817,14123e" filled="f" stroked="t" strokeweight=".85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49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1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1"/>
          <w:w w:val="19"/>
          <w:position w:val="31"/>
        </w:rPr>
      </w:r>
      <w:r>
        <w:rPr>
          <w:rFonts w:ascii="Times New Roman" w:hAnsi="Times New Roman" w:cs="Times New Roman" w:eastAsia="Times New Roman"/>
          <w:b w:val="0"/>
          <w:bCs w:val="0"/>
          <w:imprint/>
          <w:spacing w:val="-99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99"/>
          <w:w w:val="19"/>
          <w:position w:val="31"/>
        </w:rPr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41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41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41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41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41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0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41"/>
          <w:w w:val="19"/>
          <w:position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24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0"/>
        </w:rPr>
        <w:t>        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00"/>
          <w:position w:val="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pgSz w:w="11905" w:h="16840"/>
          <w:pgMar w:top="1580" w:bottom="0" w:left="1680" w:right="1100"/>
        </w:sectPr>
      </w:pPr>
    </w:p>
    <w:p>
      <w:pPr>
        <w:spacing w:line="140" w:lineRule="exact" w:before="5"/>
        <w:rPr>
          <w:sz w:val="14"/>
          <w:szCs w:val="14"/>
        </w:rPr>
      </w:pPr>
      <w:r>
        <w:rPr/>
        <w:pict>
          <v:group style="position:absolute;margin-left:54.446499pt;margin-top:28.592501pt;width:487.137pt;height:317.421pt;mso-position-horizontal-relative:page;mso-position-vertical-relative:page;z-index:-998" coordorigin="1089,572" coordsize="9743,6348">
            <v:group style="position:absolute;left:1096;top:579;width:9728;height:6333" coordorigin="1096,579" coordsize="9728,6333">
              <v:shape style="position:absolute;left:1096;top:579;width:9728;height:6333" coordorigin="1096,579" coordsize="9728,6333" path="m10824,579l10824,6913,1096,6913,1096,579e" filled="f" stroked="t" strokeweight=".749pt" strokecolor="#000000">
                <v:path arrowok="t"/>
              </v:shape>
            </v:group>
            <v:group style="position:absolute;left:1104;top:707;width:9713;height:2" coordorigin="1104,707" coordsize="9713,2">
              <v:shape style="position:absolute;left:1104;top:707;width:9713;height:2" coordorigin="1104,707" coordsize="9713,0" path="m1104,707l10817,707e" filled="f" stroked="t" strokeweight=".84957pt" strokecolor="#00000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992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240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83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9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2"/>
          <w:w w:val="19"/>
          <w:position w:val="-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"/>
          <w:position w:val="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-10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mprint/>
          <w:spacing w:val="0"/>
          <w:w w:val="1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0"/>
        </w:rPr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9"/>
          <w:position w:val="0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hadow w:val="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674" w:hRule="exact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>
            <w:pPr>
              <w:pStyle w:val="TableParagraph"/>
              <w:spacing w:line="120" w:lineRule="exact" w:before="8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96" w:right="4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0"/>
                <w:w w:val="19"/>
                <w:position w:val="-9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0"/>
                <w:w w:val="19"/>
                <w:position w:val="-6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0"/>
                <w:w w:val="19"/>
                <w:position w:val="-3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0"/>
                <w:w w:val="19"/>
                <w:position w:val="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0"/>
                <w:w w:val="19"/>
                <w:position w:val="-12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9"/>
                <w:position w:val="-15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926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>
            <w:pPr>
              <w:pStyle w:val="TableParagraph"/>
              <w:spacing w:line="150" w:lineRule="exact" w:before="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-9" w:right="922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0"/>
                <w:w w:val="19"/>
                <w:sz w:val="24"/>
                <w:szCs w:val="24"/>
              </w:rPr>
              <w:t>                  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9"/>
                <w:w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0"/>
                <w:w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9"/>
                <w:sz w:val="24"/>
                <w:szCs w:val="24"/>
              </w:rPr>
              <w:t>           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44" w:hRule="exact"/>
        </w:trPr>
        <w:tc>
          <w:tcPr>
            <w:tcW w:w="465" w:type="dxa"/>
            <w:tcBorders>
              <w:top w:val="single" w:sz="13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9263" w:type="dxa"/>
            <w:tcBorders>
              <w:top w:val="single" w:sz="13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-9" w:right="922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w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  <w:sz w:val="24"/>
                <w:szCs w:val="24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5" w:h="16840"/>
          <w:pgMar w:top="0" w:bottom="280" w:left="980" w:right="98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shape style="position:absolute;margin-left:54.396pt;margin-top:28.515274pt;width:487.662085pt;height:411.223725pt;mso-position-horizontal-relative:page;mso-position-vertical-relative:page;z-index:-99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148" w:hRule="exact"/>
                    </w:trPr>
                    <w:tc>
                      <w:tcPr>
                        <w:tcW w:w="465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13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63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13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059" w:hRule="exact"/>
                    </w:trPr>
                    <w:tc>
                      <w:tcPr>
                        <w:tcW w:w="465" w:type="dxa"/>
                        <w:tcBorders>
                          <w:top w:val="single" w:sz="13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exact" w:before="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96" w:right="428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-3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-15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-12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-9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-18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-21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10" w:lineRule="exact" w:before="8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96" w:right="428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40"/>
                            <w:w w:val="19"/>
                            <w:position w:val="-3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9"/>
                            <w:position w:val="-6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263" w:type="dxa"/>
                        <w:tcBorders>
                          <w:top w:val="single" w:sz="13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atLeast"/>
                          <w:ind w:left="-9" w:right="9226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70"/>
                            <w:w w:val="19"/>
                            <w:position w:val="-18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70"/>
                            <w:w w:val="19"/>
                            <w:position w:val="-32"/>
                            <w:sz w:val="24"/>
                            <w:szCs w:val="24"/>
                          </w:rPr>
                          <w:t>        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70"/>
                            <w:w w:val="19"/>
                            <w:position w:val="0"/>
                            <w:sz w:val="24"/>
                            <w:szCs w:val="24"/>
                          </w:rPr>
                          <w:t>                  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9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70"/>
                            <w:w w:val="19"/>
                            <w:position w:val="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9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70"/>
                            <w:w w:val="19"/>
                            <w:position w:val="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9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90" w:lineRule="exact" w:before="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-9" w:right="9226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70"/>
                            <w:w w:val="19"/>
                            <w:sz w:val="24"/>
                            <w:szCs w:val="24"/>
                          </w:rPr>
                          <w:t>                         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64"/>
                            <w:w w:val="1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9"/>
                            <w:sz w:val="24"/>
                            <w:szCs w:val="24"/>
                          </w:rPr>
                          <w:t>    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81" w:right="9925"/>
        <w:jc w:val="left"/>
      </w:pPr>
      <w:r>
        <w:rPr>
          <w:b w:val="0"/>
          <w:bCs w:val="0"/>
          <w:spacing w:val="-170"/>
          <w:w w:val="19"/>
        </w:rPr>
        <w:t>                     </w:t>
      </w:r>
      <w:r>
        <w:rPr>
          <w:b w:val="0"/>
          <w:bCs w:val="0"/>
          <w:spacing w:val="-240"/>
          <w:w w:val="19"/>
        </w:rPr>
        <w:t> </w:t>
      </w:r>
      <w:r>
        <w:rPr>
          <w:b w:val="0"/>
          <w:bCs w:val="0"/>
          <w:spacing w:val="-170"/>
          <w:w w:val="19"/>
          <w:position w:val="189"/>
        </w:rPr>
        <w:t>  </w:t>
      </w:r>
      <w:r>
        <w:rPr>
          <w:b w:val="0"/>
          <w:bCs w:val="0"/>
          <w:spacing w:val="-142"/>
          <w:w w:val="19"/>
          <w:position w:val="189"/>
        </w:rPr>
        <w:t> </w:t>
      </w:r>
      <w:r>
        <w:rPr>
          <w:b w:val="0"/>
          <w:bCs w:val="0"/>
          <w:spacing w:val="0"/>
          <w:w w:val="19"/>
          <w:position w:val="0"/>
        </w:rPr>
        <w:t>           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81" w:right="9925"/>
        <w:jc w:val="left"/>
      </w:pPr>
      <w:r>
        <w:rPr>
          <w:b w:val="0"/>
          <w:bCs w:val="0"/>
          <w:spacing w:val="-170"/>
          <w:w w:val="19"/>
        </w:rPr>
        <w:t>                               </w:t>
      </w:r>
      <w:r>
        <w:rPr>
          <w:b w:val="0"/>
          <w:bCs w:val="0"/>
          <w:spacing w:val="-163"/>
          <w:w w:val="19"/>
        </w:rPr>
        <w:t> </w:t>
      </w:r>
      <w:r>
        <w:rPr>
          <w:b w:val="0"/>
          <w:bCs w:val="0"/>
          <w:spacing w:val="0"/>
          <w:w w:val="19"/>
        </w:rPr>
        <w:t> </w:t>
      </w:r>
      <w:r>
        <w:rPr>
          <w:b w:val="0"/>
          <w:bCs w:val="0"/>
          <w:spacing w:val="-170"/>
          <w:w w:val="19"/>
        </w:rPr>
        <w:t>  </w:t>
      </w:r>
      <w:r>
        <w:rPr>
          <w:b w:val="0"/>
          <w:bCs w:val="0"/>
          <w:spacing w:val="0"/>
          <w:w w:val="19"/>
        </w:rPr>
        <w:t> </w:t>
      </w:r>
      <w:r>
        <w:rPr>
          <w:b w:val="0"/>
          <w:bCs w:val="0"/>
          <w:spacing w:val="-170"/>
          <w:w w:val="19"/>
        </w:rPr>
        <w:t>  </w:t>
      </w:r>
      <w:r>
        <w:rPr>
          <w:b w:val="0"/>
          <w:bCs w:val="0"/>
          <w:spacing w:val="0"/>
          <w:w w:val="19"/>
        </w:rPr>
        <w:t>  </w:t>
      </w:r>
      <w:r>
        <w:rPr>
          <w:b w:val="0"/>
          <w:bCs w:val="0"/>
          <w:spacing w:val="0"/>
          <w:w w:val="100"/>
        </w:rPr>
      </w:r>
    </w:p>
    <w:sectPr>
      <w:pgSz w:w="11905" w:h="16840"/>
      <w:pgMar w:top="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</dc:creator>
  <dc:title>https___www.shjwrc.edu.sh.cn_user_fs_us..._id=8657&amp;uid=312707&amp;time=1617783450324</dc:title>
  <dcterms:created xsi:type="dcterms:W3CDTF">2021-04-07T16:24:00Z</dcterms:created>
  <dcterms:modified xsi:type="dcterms:W3CDTF">2021-04-07T16:24:00Z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LastSaved">
    <vt:filetime>2021-04-07T00:00:00Z</vt:filetime>
  </property>
</Properties>
</file>